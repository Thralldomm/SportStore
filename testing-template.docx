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05" w:type="dxa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59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spacing w:after="0" w:line="240" w:lineRule="auto"/>
              <w:ind w:right="-108" w:rightChars="-49" w:firstLine="3" w:firstLineChars="1"/>
              <w:jc w:val="right"/>
              <w:rPr>
                <w:rFonts w:ascii="Microsoft YaHei" w:hAnsi="Microsoft YaHei" w:eastAsia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>
      <w:pPr>
        <w:rPr>
          <w:rFonts w:ascii="Microsoft YaHei" w:hAnsi="Microsoft YaHei" w:eastAsia="Microsoft YaHei"/>
        </w:rPr>
      </w:pPr>
    </w:p>
    <w:p>
      <w:pPr>
        <w:pStyle w:val="3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Аннотация</w:t>
      </w:r>
      <w:r>
        <w:rPr>
          <w:rFonts w:ascii="Microsoft YaHei" w:hAnsi="Microsoft YaHei" w:eastAsia="Microsoft YaHei"/>
          <w:b/>
          <w:lang w:val="ru-RU"/>
        </w:rPr>
        <w:t xml:space="preserve"> теста</w:t>
      </w:r>
    </w:p>
    <w:tbl>
      <w:tblPr>
        <w:tblStyle w:val="5"/>
        <w:tblW w:w="6436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33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</w:rPr>
      </w:pPr>
    </w:p>
    <w:p>
      <w:pPr>
        <w:pStyle w:val="3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Расшифровка</w:t>
      </w:r>
      <w:r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тестовых</w:t>
      </w:r>
      <w:r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информационных</w:t>
      </w:r>
      <w:r>
        <w:rPr>
          <w:rFonts w:ascii="Microsoft YaHei" w:hAnsi="Microsoft YaHei" w:eastAsia="Microsoft YaHei"/>
          <w:b/>
          <w:lang w:val="ru-RU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полей</w:t>
      </w:r>
      <w:r>
        <w:rPr>
          <w:rFonts w:ascii="Microsoft YaHei" w:hAnsi="Microsoft YaHei" w:eastAsia="Microsoft YaHei"/>
          <w:b/>
          <w:lang w:val="ru-RU"/>
        </w:rPr>
        <w:t>:</w:t>
      </w:r>
    </w:p>
    <w:tbl>
      <w:tblPr>
        <w:tblStyle w:val="5"/>
        <w:tblW w:w="10485" w:type="dxa"/>
        <w:tblInd w:w="0" w:type="dxa"/>
        <w:tblLayout w:type="autofit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101"/>
        <w:gridCol w:w="7497"/>
      </w:tblGrid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8" w:hRule="atLeast"/>
        </w:trPr>
        <w:tc>
          <w:tcPr>
            <w:tcW w:w="2988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FFFFFF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1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33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Версия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проекта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программного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обеспечения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кто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проводил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тесты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Уникальный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примера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Следуйте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конвенциям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чтобы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,‘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_1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означает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user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#1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3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Насколько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важен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бизнес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правил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функциональных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средним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время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незначительные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пользовательского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интерфейса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иметь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21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Пронумерованный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список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хорошая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идея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Так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входные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вывод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включая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отображаться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экране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релевантное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поведение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состояние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2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соответствует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ожидаемому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результату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отметьте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неудачный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>
        <w:tblPrEx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50" w:hRule="atLeast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Используйте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эту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дополнительных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заметок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комментариев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вопросов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предназначена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поддержки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особые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из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>
      <w:pPr>
        <w:rPr>
          <w:rFonts w:ascii="Microsoft YaHei" w:hAnsi="Microsoft YaHei" w:eastAsia="Microsoft YaHei"/>
          <w:color w:val="2E74B5"/>
          <w:sz w:val="26"/>
          <w:szCs w:val="26"/>
          <w:lang w:val="ru-RU"/>
        </w:rPr>
      </w:pPr>
      <w:r>
        <w:rPr>
          <w:rFonts w:ascii="Microsoft YaHei" w:hAnsi="Microsoft YaHei" w:eastAsia="Microsoft YaHei"/>
          <w:lang w:val="ru-RU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#1: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Проверка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отсутствия пустых полей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Проверка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отсутствия пустых полей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, переход на страницу добавления товара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сообщения с ошибками по каждому незаполненному полю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сообщения с ошибками по каждому незаполненному полю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Пользователь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должен быть администратором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#2: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Заполнения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полей неправильными типами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Заполнения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полей неправильными типами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, переход на страницу добавления товара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сообщения с ошибкой «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Input string had a wrong format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сообщения с ошибкой «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Input string had a wrong format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Пользователь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должен быть администратором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#3: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без изображения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без изображения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, переход на страницу добавления товара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Автоматическое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добавление изображения по умолчанию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Автоматическое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добавление изображения по умолчанию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Пользователь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должен быть администратором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#4: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с ценой и скидкой 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с ценой и скидкой 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, переход на страницу добавления товара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Сообщение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об ошибке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Сообщение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об ошибке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Пользователь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должен быть администратором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br w:type="page"/>
      </w: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t>Test case #5: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без категории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Добавление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товара без категории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Авторизация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, переход на страницу добавления товара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Успешное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добавление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bookmarkStart w:id="0" w:name="_GoBack" w:colFirst="1" w:colLast="1"/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Успешное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добавление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Пользователь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должен быть администратором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sectPr>
      <w:pgSz w:w="11906" w:h="16838"/>
      <w:pgMar w:top="720" w:right="720" w:bottom="72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3235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0" w:semiHidden="0" w:name="Table Web 1" w:locked="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3">
    <w:name w:val="heading 2"/>
    <w:basedOn w:val="1"/>
    <w:next w:val="1"/>
    <w:link w:val="9"/>
    <w:qFormat/>
    <w:uiPriority w:val="9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0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footer"/>
    <w:basedOn w:val="1"/>
    <w:link w:val="11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ing 1 Char"/>
    <w:basedOn w:val="4"/>
    <w:link w:val="2"/>
    <w:locked/>
    <w:uiPriority w:val="99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customStyle="1" w:styleId="9">
    <w:name w:val="Heading 2 Char"/>
    <w:basedOn w:val="4"/>
    <w:link w:val="3"/>
    <w:locked/>
    <w:uiPriority w:val="9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customStyle="1" w:styleId="10">
    <w:name w:val="Header Char"/>
    <w:basedOn w:val="4"/>
    <w:link w:val="6"/>
    <w:qFormat/>
    <w:locked/>
    <w:uiPriority w:val="99"/>
    <w:rPr>
      <w:rFonts w:cs="Times New Roman"/>
      <w:lang w:val="en-GB"/>
    </w:rPr>
  </w:style>
  <w:style w:type="character" w:customStyle="1" w:styleId="11">
    <w:name w:val="Footer Char"/>
    <w:basedOn w:val="4"/>
    <w:link w:val="7"/>
    <w:qFormat/>
    <w:locked/>
    <w:uiPriority w:val="99"/>
    <w:rPr>
      <w:rFonts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638</Words>
  <Characters>3639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2017-11-22T08:18:00Z</dcterms:created>
  <dcterms:modified xsi:type="dcterms:W3CDTF">2022-12-06T14:58:19Z</dcterms:modified>
  <dc:title>Testing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308C981446C84C8DB7290D12C206BB7A</vt:lpwstr>
  </property>
</Properties>
</file>